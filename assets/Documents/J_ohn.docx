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4871"/>
        <w:tblW w:w="11253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"/>
        <w:gridCol w:w="1296"/>
        <w:gridCol w:w="282"/>
        <w:gridCol w:w="282"/>
        <w:gridCol w:w="188"/>
        <w:gridCol w:w="3262"/>
        <w:gridCol w:w="216"/>
        <w:gridCol w:w="5707"/>
      </w:tblGrid>
      <w:tr w:rsidR="00DA429D" w14:paraId="2A2F9AA2" w14:textId="77777777" w:rsidTr="00DA429D">
        <w:trPr>
          <w:trHeight w:val="3686"/>
        </w:trPr>
        <w:tc>
          <w:tcPr>
            <w:tcW w:w="20" w:type="dxa"/>
          </w:tcPr>
          <w:p w14:paraId="5997E1C1" w14:textId="77777777" w:rsidR="00DA429D" w:rsidRDefault="00DA429D" w:rsidP="00DA429D"/>
        </w:tc>
        <w:tc>
          <w:tcPr>
            <w:tcW w:w="11232" w:type="dxa"/>
            <w:gridSpan w:val="7"/>
          </w:tcPr>
          <w:p w14:paraId="04D3A36D" w14:textId="14C2DF30" w:rsidR="00DA429D" w:rsidRPr="00DA429D" w:rsidRDefault="00DA429D" w:rsidP="00DA429D">
            <w:pPr>
              <w:pStyle w:val="Title"/>
              <w:spacing w:after="0"/>
              <w:rPr>
                <w:sz w:val="22"/>
                <w:szCs w:val="74"/>
              </w:rPr>
            </w:pPr>
          </w:p>
          <w:p w14:paraId="072C02F8" w14:textId="01DC8B2B" w:rsidR="00DA429D" w:rsidRPr="003232B1" w:rsidRDefault="00DA429D" w:rsidP="00DA429D">
            <w:pPr>
              <w:pStyle w:val="Title"/>
              <w:spacing w:after="0"/>
              <w:jc w:val="center"/>
              <w:rPr>
                <w:szCs w:val="96"/>
              </w:rPr>
            </w:pPr>
            <w:r w:rsidRPr="003232B1">
              <w:rPr>
                <w:szCs w:val="96"/>
              </w:rPr>
              <w:t>John Nyamweya</w:t>
            </w:r>
          </w:p>
          <w:p w14:paraId="3E7A9506" w14:textId="77777777" w:rsidR="00DA429D" w:rsidRPr="00FF61D6" w:rsidRDefault="00DA429D" w:rsidP="00DA429D">
            <w:pPr>
              <w:pStyle w:val="Title"/>
              <w:spacing w:after="0"/>
              <w:jc w:val="center"/>
              <w:rPr>
                <w:sz w:val="40"/>
                <w:szCs w:val="40"/>
              </w:rPr>
            </w:pPr>
            <w:r w:rsidRPr="00FF61D6">
              <w:rPr>
                <w:sz w:val="40"/>
                <w:szCs w:val="40"/>
              </w:rPr>
              <w:t>Entry-Level DEVELOPER | Computer Science Student</w:t>
            </w:r>
          </w:p>
          <w:p w14:paraId="7FB3D21B" w14:textId="77777777" w:rsidR="00DA429D" w:rsidRDefault="00DA429D" w:rsidP="00DA429D">
            <w:pPr>
              <w:pStyle w:val="Subtitle"/>
              <w:jc w:val="center"/>
            </w:pPr>
            <w:r>
              <w:t>Kakamega, Kenya | +254-745-335-685 | nyamweyajohn645@gmail.com | nyamweyajohn.w3spaces.com</w:t>
            </w:r>
          </w:p>
          <w:p w14:paraId="3090483A" w14:textId="77777777" w:rsidR="00DA429D" w:rsidRDefault="00DA429D" w:rsidP="00DA429D">
            <w:r w:rsidRPr="00EA5BA5">
              <w:t>I’m a Computer Science student with a strong foundation in coding, problem-solving, and data science. Proficient in several programming languages, including Java, Python, and C++, I’m passionate about developing software, mobile applications, and analyzing data to extract meaningful insights. I’m eager to apply my skills in real-world projects, while continuously learning and adapting to new technologies. A collaborative team player, I’m always ready to take on challenges and deliver impactful solutions.</w:t>
            </w:r>
          </w:p>
        </w:tc>
      </w:tr>
      <w:tr w:rsidR="00DA429D" w14:paraId="2417063E" w14:textId="77777777" w:rsidTr="00DA429D">
        <w:trPr>
          <w:trHeight w:val="502"/>
        </w:trPr>
        <w:tc>
          <w:tcPr>
            <w:tcW w:w="11253" w:type="dxa"/>
            <w:gridSpan w:val="8"/>
          </w:tcPr>
          <w:p w14:paraId="7F4C1037" w14:textId="77777777" w:rsidR="00DA429D" w:rsidRPr="00667329" w:rsidRDefault="00DA429D" w:rsidP="00DA429D">
            <w:pPr>
              <w:pStyle w:val="Heading1"/>
            </w:pPr>
            <w:sdt>
              <w:sdtPr>
                <w:id w:val="-1983300934"/>
                <w:placeholder>
                  <w:docPart w:val="FCFCAEA295B742F198252866E34F522F"/>
                </w:placeholder>
                <w:temporary/>
                <w:showingPlcHdr/>
                <w15:appearance w15:val="hidden"/>
              </w:sdtPr>
              <w:sdtContent>
                <w:r w:rsidRPr="00CF1A49">
                  <w:t>Experience</w:t>
                </w:r>
              </w:sdtContent>
            </w:sdt>
          </w:p>
        </w:tc>
      </w:tr>
      <w:tr w:rsidR="00DA429D" w14:paraId="26E2DAC6" w14:textId="77777777" w:rsidTr="00DA429D">
        <w:trPr>
          <w:trHeight w:val="86"/>
        </w:trPr>
        <w:tc>
          <w:tcPr>
            <w:tcW w:w="1316" w:type="dxa"/>
            <w:gridSpan w:val="2"/>
            <w:vMerge w:val="restart"/>
          </w:tcPr>
          <w:p w14:paraId="22574088" w14:textId="77777777" w:rsidR="00DA429D" w:rsidRDefault="00DA429D" w:rsidP="00DA429D">
            <w:pPr>
              <w:pStyle w:val="Heading3"/>
            </w:pPr>
            <w:r>
              <w:t xml:space="preserve">JAN_2024 - PRESENT </w:t>
            </w:r>
          </w:p>
          <w:p w14:paraId="08536A3E" w14:textId="77777777" w:rsidR="00DA429D" w:rsidRPr="005579C9" w:rsidRDefault="00DA429D" w:rsidP="00DA429D"/>
        </w:tc>
        <w:tc>
          <w:tcPr>
            <w:tcW w:w="564" w:type="dxa"/>
            <w:gridSpan w:val="2"/>
          </w:tcPr>
          <w:p w14:paraId="031F6EEB" w14:textId="77777777" w:rsidR="00DA429D" w:rsidRDefault="00DA429D" w:rsidP="00DA429D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D61CBE3" wp14:editId="1BD79F08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6A1DD4C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8" w:type="dxa"/>
          </w:tcPr>
          <w:p w14:paraId="67EEEF28" w14:textId="77777777" w:rsidR="00DA429D" w:rsidRPr="004823C2" w:rsidRDefault="00DA429D" w:rsidP="00DA429D"/>
        </w:tc>
        <w:tc>
          <w:tcPr>
            <w:tcW w:w="9185" w:type="dxa"/>
            <w:gridSpan w:val="3"/>
            <w:vMerge w:val="restart"/>
          </w:tcPr>
          <w:p w14:paraId="5459BDCE" w14:textId="77777777" w:rsidR="00DA429D" w:rsidRPr="004823C2" w:rsidRDefault="00DA429D" w:rsidP="00DA429D">
            <w:pPr>
              <w:pStyle w:val="Heading2"/>
            </w:pPr>
            <w:r w:rsidRPr="00EA5BA5">
              <w:t>Freelance Mobile App Developer</w:t>
            </w:r>
          </w:p>
          <w:p w14:paraId="11D36460" w14:textId="77777777" w:rsidR="00DA429D" w:rsidRDefault="00DA429D" w:rsidP="00DA429D">
            <w:r w:rsidRPr="002727B6">
              <w:t>In my practice, I developed several Android applications to suit the needs of localized businesses with a distinct focus on the usability and functionality of the product developed.</w:t>
            </w:r>
          </w:p>
          <w:p w14:paraId="75BE76DC" w14:textId="77777777" w:rsidR="00DA429D" w:rsidRDefault="00DA429D" w:rsidP="00DA429D">
            <w:r w:rsidRPr="008F40A0">
              <w:t xml:space="preserve">Utilized Java, Firebase, and RESTful APIs to build and deploy apps that </w:t>
            </w:r>
            <w:r>
              <w:t>helped</w:t>
            </w:r>
            <w:r w:rsidRPr="002727B6">
              <w:rPr>
                <w:rFonts w:ascii="Public Sans" w:hAnsi="Public Sans"/>
                <w:color w:val="273B68"/>
                <w:shd w:val="clear" w:color="auto" w:fill="FFFFFF"/>
              </w:rPr>
              <w:t xml:space="preserve"> </w:t>
            </w:r>
            <w:r w:rsidRPr="002727B6">
              <w:t>to foster more client-customer relationships for the clients.</w:t>
            </w:r>
          </w:p>
        </w:tc>
      </w:tr>
      <w:tr w:rsidR="00DA429D" w14:paraId="0A4727BF" w14:textId="77777777" w:rsidTr="00DA429D">
        <w:trPr>
          <w:trHeight w:val="970"/>
        </w:trPr>
        <w:tc>
          <w:tcPr>
            <w:tcW w:w="1316" w:type="dxa"/>
            <w:gridSpan w:val="2"/>
            <w:vMerge/>
          </w:tcPr>
          <w:p w14:paraId="67EF935A" w14:textId="77777777" w:rsidR="00DA429D" w:rsidRDefault="00DA429D" w:rsidP="00DA429D">
            <w:pPr>
              <w:pStyle w:val="Heading2"/>
            </w:pPr>
          </w:p>
        </w:tc>
        <w:tc>
          <w:tcPr>
            <w:tcW w:w="282" w:type="dxa"/>
            <w:tcBorders>
              <w:right w:val="single" w:sz="18" w:space="0" w:color="BF1E00" w:themeColor="accent1"/>
            </w:tcBorders>
          </w:tcPr>
          <w:p w14:paraId="6CF4D117" w14:textId="77777777" w:rsidR="00DA429D" w:rsidRDefault="00DA429D" w:rsidP="00DA429D">
            <w:pPr>
              <w:rPr>
                <w:noProof/>
                <w:lang w:val="en-AU" w:eastAsia="en-AU"/>
              </w:rPr>
            </w:pPr>
          </w:p>
        </w:tc>
        <w:tc>
          <w:tcPr>
            <w:tcW w:w="282" w:type="dxa"/>
            <w:tcBorders>
              <w:left w:val="single" w:sz="18" w:space="0" w:color="BF1E00" w:themeColor="accent1"/>
            </w:tcBorders>
          </w:tcPr>
          <w:p w14:paraId="070640B1" w14:textId="77777777" w:rsidR="00DA429D" w:rsidRDefault="00DA429D" w:rsidP="00DA429D"/>
        </w:tc>
        <w:tc>
          <w:tcPr>
            <w:tcW w:w="188" w:type="dxa"/>
          </w:tcPr>
          <w:p w14:paraId="15EC77FB" w14:textId="77777777" w:rsidR="00DA429D" w:rsidRPr="005579C9" w:rsidRDefault="00DA429D" w:rsidP="00DA429D"/>
        </w:tc>
        <w:tc>
          <w:tcPr>
            <w:tcW w:w="9185" w:type="dxa"/>
            <w:gridSpan w:val="3"/>
            <w:vMerge/>
          </w:tcPr>
          <w:p w14:paraId="2BC39C12" w14:textId="77777777" w:rsidR="00DA429D" w:rsidRPr="005579C9" w:rsidRDefault="00DA429D" w:rsidP="00DA429D">
            <w:pPr>
              <w:pStyle w:val="Heading2"/>
            </w:pPr>
          </w:p>
        </w:tc>
      </w:tr>
      <w:tr w:rsidR="00DA429D" w14:paraId="3490CA50" w14:textId="77777777" w:rsidTr="00DA429D">
        <w:trPr>
          <w:trHeight w:val="126"/>
        </w:trPr>
        <w:tc>
          <w:tcPr>
            <w:tcW w:w="1316" w:type="dxa"/>
            <w:gridSpan w:val="2"/>
            <w:vMerge w:val="restart"/>
          </w:tcPr>
          <w:p w14:paraId="66CC8F9E" w14:textId="77777777" w:rsidR="00DA429D" w:rsidRDefault="00DA429D" w:rsidP="00DA429D">
            <w:pPr>
              <w:pStyle w:val="Heading3"/>
            </w:pPr>
            <w:sdt>
              <w:sdtPr>
                <w:id w:val="1948647176"/>
                <w:placeholder>
                  <w:docPart w:val="085D1EB4FDFF4C94B4C8F955DC4A85B5"/>
                </w:placeholder>
                <w15:appearance w15:val="hidden"/>
              </w:sdtPr>
              <w:sdtContent>
                <w:r>
                  <w:t>SEP_2023 - PRESENT</w:t>
                </w:r>
              </w:sdtContent>
            </w:sdt>
            <w:r>
              <w:t xml:space="preserve"> </w:t>
            </w:r>
          </w:p>
        </w:tc>
        <w:tc>
          <w:tcPr>
            <w:tcW w:w="564" w:type="dxa"/>
            <w:gridSpan w:val="2"/>
          </w:tcPr>
          <w:p w14:paraId="50AE9A4E" w14:textId="77777777" w:rsidR="00DA429D" w:rsidRDefault="00DA429D" w:rsidP="00DA429D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9FCA809" wp14:editId="2CC7289A">
                      <wp:extent cx="137160" cy="137160"/>
                      <wp:effectExtent l="19050" t="19050" r="15240" b="15240"/>
                      <wp:docPr id="1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FB94EB5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8" w:type="dxa"/>
          </w:tcPr>
          <w:p w14:paraId="5562907B" w14:textId="77777777" w:rsidR="00DA429D" w:rsidRPr="005579C9" w:rsidRDefault="00DA429D" w:rsidP="00DA429D"/>
        </w:tc>
        <w:tc>
          <w:tcPr>
            <w:tcW w:w="9185" w:type="dxa"/>
            <w:gridSpan w:val="3"/>
            <w:vMerge w:val="restart"/>
          </w:tcPr>
          <w:p w14:paraId="414D98F9" w14:textId="77777777" w:rsidR="00DA429D" w:rsidRPr="004823C2" w:rsidRDefault="00DA429D" w:rsidP="00DA429D">
            <w:pPr>
              <w:pStyle w:val="Heading2"/>
            </w:pPr>
            <w:r w:rsidRPr="00EA5BA5">
              <w:t>Personal Projects</w:t>
            </w:r>
          </w:p>
          <w:p w14:paraId="58F25D93" w14:textId="77777777" w:rsidR="00DA429D" w:rsidRDefault="00DA429D" w:rsidP="00DA429D">
            <w:r w:rsidRPr="008F40A0">
              <w:rPr>
                <w:b/>
                <w:bCs/>
              </w:rPr>
              <w:t>Carbon Footprint Tracker App</w:t>
            </w:r>
            <w:r w:rsidRPr="008F40A0">
              <w:t>: Designed an app that helps users track and reduce their carbon footprint. Technologies used: Java, Firebase, Android Studio.</w:t>
            </w:r>
          </w:p>
          <w:p w14:paraId="64FCB76D" w14:textId="77777777" w:rsidR="00DA429D" w:rsidRDefault="00DA429D" w:rsidP="00DA429D">
            <w:r w:rsidRPr="008F40A0">
              <w:rPr>
                <w:b/>
                <w:bCs/>
              </w:rPr>
              <w:t>Data Analysis Tool</w:t>
            </w:r>
            <w:r w:rsidRPr="008F40A0">
              <w:t>: Built a Python tool to analyze datasets and generate visual insights, showcasing skills in data manipulation and visualization.</w:t>
            </w:r>
          </w:p>
          <w:p w14:paraId="4E15C76F" w14:textId="77777777" w:rsidR="00DA429D" w:rsidRPr="005579C9" w:rsidRDefault="00DA429D" w:rsidP="00DA429D">
            <w:r w:rsidRPr="00BE1611">
              <w:rPr>
                <w:b/>
                <w:bCs/>
              </w:rPr>
              <w:t>Personal Portfolio Website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And</w:t>
            </w:r>
            <w:proofErr w:type="gramEnd"/>
            <w:r>
              <w:rPr>
                <w:b/>
                <w:bCs/>
              </w:rPr>
              <w:t xml:space="preserve"> App</w:t>
            </w:r>
            <w:r w:rsidRPr="00BE1611">
              <w:t>: Created a portfolio to display coding projects and achievements, using HTML, CSS, and JavaScript.</w:t>
            </w:r>
          </w:p>
        </w:tc>
      </w:tr>
      <w:tr w:rsidR="00DA429D" w14:paraId="13BB5DF3" w14:textId="77777777" w:rsidTr="00DA429D">
        <w:trPr>
          <w:trHeight w:val="1799"/>
        </w:trPr>
        <w:tc>
          <w:tcPr>
            <w:tcW w:w="1316" w:type="dxa"/>
            <w:gridSpan w:val="2"/>
            <w:vMerge/>
          </w:tcPr>
          <w:p w14:paraId="31AE2280" w14:textId="77777777" w:rsidR="00DA429D" w:rsidRDefault="00DA429D" w:rsidP="00DA429D">
            <w:pPr>
              <w:pStyle w:val="Heading3"/>
            </w:pPr>
          </w:p>
        </w:tc>
        <w:tc>
          <w:tcPr>
            <w:tcW w:w="282" w:type="dxa"/>
            <w:tcBorders>
              <w:right w:val="single" w:sz="18" w:space="0" w:color="BF1E00" w:themeColor="accent1"/>
            </w:tcBorders>
          </w:tcPr>
          <w:p w14:paraId="006E4E43" w14:textId="77777777" w:rsidR="00DA429D" w:rsidRDefault="00DA429D" w:rsidP="00DA429D">
            <w:pPr>
              <w:rPr>
                <w:noProof/>
                <w:lang w:val="en-AU" w:eastAsia="en-AU"/>
              </w:rPr>
            </w:pPr>
          </w:p>
        </w:tc>
        <w:tc>
          <w:tcPr>
            <w:tcW w:w="282" w:type="dxa"/>
            <w:tcBorders>
              <w:left w:val="single" w:sz="18" w:space="0" w:color="BF1E00" w:themeColor="accent1"/>
            </w:tcBorders>
          </w:tcPr>
          <w:p w14:paraId="22BD17F0" w14:textId="77777777" w:rsidR="00DA429D" w:rsidRDefault="00DA429D" w:rsidP="00DA429D"/>
        </w:tc>
        <w:tc>
          <w:tcPr>
            <w:tcW w:w="188" w:type="dxa"/>
          </w:tcPr>
          <w:p w14:paraId="4B4C237C" w14:textId="77777777" w:rsidR="00DA429D" w:rsidRPr="005579C9" w:rsidRDefault="00DA429D" w:rsidP="00DA429D"/>
        </w:tc>
        <w:tc>
          <w:tcPr>
            <w:tcW w:w="9185" w:type="dxa"/>
            <w:gridSpan w:val="3"/>
            <w:vMerge/>
          </w:tcPr>
          <w:p w14:paraId="42FA3476" w14:textId="77777777" w:rsidR="00DA429D" w:rsidRPr="005579C9" w:rsidRDefault="00DA429D" w:rsidP="00DA429D">
            <w:pPr>
              <w:pStyle w:val="Heading2"/>
            </w:pPr>
          </w:p>
        </w:tc>
      </w:tr>
      <w:tr w:rsidR="00DA429D" w:rsidRPr="00AD0D32" w14:paraId="7B1A0B86" w14:textId="77777777" w:rsidTr="00DA429D">
        <w:trPr>
          <w:trHeight w:val="99"/>
        </w:trPr>
        <w:tc>
          <w:tcPr>
            <w:tcW w:w="11253" w:type="dxa"/>
            <w:gridSpan w:val="8"/>
          </w:tcPr>
          <w:p w14:paraId="160FE6E8" w14:textId="77777777" w:rsidR="00DA429D" w:rsidRPr="00AD0D32" w:rsidRDefault="00DA429D" w:rsidP="00DA429D"/>
        </w:tc>
      </w:tr>
      <w:tr w:rsidR="00DA429D" w14:paraId="746F25D9" w14:textId="77777777" w:rsidTr="00DA429D">
        <w:trPr>
          <w:trHeight w:val="623"/>
        </w:trPr>
        <w:tc>
          <w:tcPr>
            <w:tcW w:w="11253" w:type="dxa"/>
            <w:gridSpan w:val="8"/>
          </w:tcPr>
          <w:p w14:paraId="31390B31" w14:textId="77777777" w:rsidR="00DA429D" w:rsidRPr="00667329" w:rsidRDefault="00DA429D" w:rsidP="00DA429D">
            <w:pPr>
              <w:pStyle w:val="Heading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sdt>
              <w:sdtPr>
                <w:id w:val="-1908763273"/>
                <w:placeholder>
                  <w:docPart w:val="231777EB85CF4E278A7F349E34E091C5"/>
                </w:placeholder>
                <w:temporary/>
                <w:showingPlcHdr/>
                <w15:appearance w15:val="hidden"/>
              </w:sdtPr>
              <w:sdtContent>
                <w:r w:rsidRPr="00CF1A49">
                  <w:t>Education</w:t>
                </w:r>
              </w:sdtContent>
            </w:sdt>
          </w:p>
        </w:tc>
      </w:tr>
      <w:tr w:rsidR="00DA429D" w14:paraId="28FDA0C2" w14:textId="77777777" w:rsidTr="00DA429D">
        <w:trPr>
          <w:trHeight w:val="291"/>
        </w:trPr>
        <w:tc>
          <w:tcPr>
            <w:tcW w:w="1316" w:type="dxa"/>
            <w:gridSpan w:val="2"/>
            <w:vMerge w:val="restart"/>
          </w:tcPr>
          <w:p w14:paraId="670BE7DF" w14:textId="77777777" w:rsidR="00DA429D" w:rsidRDefault="00DA429D" w:rsidP="00DA429D">
            <w:pPr>
              <w:pStyle w:val="Heading3"/>
            </w:pPr>
            <w:r>
              <w:t>DECEMBER 2027</w:t>
            </w:r>
          </w:p>
        </w:tc>
        <w:tc>
          <w:tcPr>
            <w:tcW w:w="564" w:type="dxa"/>
            <w:gridSpan w:val="2"/>
          </w:tcPr>
          <w:p w14:paraId="4ECB4189" w14:textId="77777777" w:rsidR="00DA429D" w:rsidRDefault="00DA429D" w:rsidP="00DA429D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F6D72C9" wp14:editId="54D976DD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07F1EDF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8" w:type="dxa"/>
          </w:tcPr>
          <w:p w14:paraId="669DF158" w14:textId="77777777" w:rsidR="00DA429D" w:rsidRPr="005579C9" w:rsidRDefault="00DA429D" w:rsidP="00DA429D"/>
        </w:tc>
        <w:tc>
          <w:tcPr>
            <w:tcW w:w="9185" w:type="dxa"/>
            <w:gridSpan w:val="3"/>
            <w:vMerge w:val="restart"/>
          </w:tcPr>
          <w:p w14:paraId="5440AF3C" w14:textId="77777777" w:rsidR="00DA429D" w:rsidRPr="004823C2" w:rsidRDefault="00DA429D" w:rsidP="00DA429D">
            <w:pPr>
              <w:pStyle w:val="Heading2"/>
            </w:pPr>
            <w:r w:rsidRPr="00683E0E">
              <w:rPr>
                <w:rFonts w:asciiTheme="minorHAnsi" w:eastAsiaTheme="minorHAnsi" w:hAnsiTheme="minorHAnsi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  <w:t xml:space="preserve"> </w:t>
            </w:r>
            <w:r w:rsidRPr="00683E0E">
              <w:t>Bachelor of Science in Computer Science</w:t>
            </w:r>
            <w:r>
              <w:t>,</w:t>
            </w:r>
            <w:r w:rsidRPr="00683E0E">
              <w:rPr>
                <w:rFonts w:asciiTheme="minorHAnsi" w:eastAsiaTheme="minorHAnsi" w:hAnsiTheme="minorHAnsi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  <w:t xml:space="preserve"> </w:t>
            </w:r>
            <w:r w:rsidRPr="00683E0E">
              <w:t>Masinde Muliro University of Science and Technology</w:t>
            </w:r>
          </w:p>
          <w:p w14:paraId="508F6AB6" w14:textId="77777777" w:rsidR="00DA429D" w:rsidRPr="005579C9" w:rsidRDefault="00DA429D" w:rsidP="00DA429D">
            <w:r w:rsidRPr="00B37850">
              <w:t>Pursuing a BSc in Computer Science,</w:t>
            </w:r>
            <w:r>
              <w:t xml:space="preserve"> </w:t>
            </w:r>
            <w:r w:rsidRPr="00B37850">
              <w:t xml:space="preserve">with a strong focus on software development, data science, and mobile applications. Gaining practical experience in coding, problem-solving, and building real-world projects using languages like Java, Python, and C++, while continuously deepening my knowledge of algorithms, databases, and emerging </w:t>
            </w:r>
            <w:proofErr w:type="gramStart"/>
            <w:r w:rsidRPr="00B37850">
              <w:t>technologies.</w:t>
            </w:r>
            <w:r w:rsidRPr="00683E0E">
              <w:t>.</w:t>
            </w:r>
            <w:proofErr w:type="gramEnd"/>
            <w:r>
              <w:t xml:space="preserve"> </w:t>
            </w:r>
          </w:p>
        </w:tc>
      </w:tr>
      <w:tr w:rsidR="00DA429D" w14:paraId="6F2BE6B3" w14:textId="77777777" w:rsidTr="00DA429D">
        <w:trPr>
          <w:trHeight w:val="1687"/>
        </w:trPr>
        <w:tc>
          <w:tcPr>
            <w:tcW w:w="1316" w:type="dxa"/>
            <w:gridSpan w:val="2"/>
            <w:vMerge/>
          </w:tcPr>
          <w:p w14:paraId="250D07BF" w14:textId="77777777" w:rsidR="00DA429D" w:rsidRDefault="00DA429D" w:rsidP="00DA429D">
            <w:pPr>
              <w:pStyle w:val="Heading3"/>
            </w:pPr>
          </w:p>
        </w:tc>
        <w:tc>
          <w:tcPr>
            <w:tcW w:w="282" w:type="dxa"/>
            <w:tcBorders>
              <w:right w:val="single" w:sz="18" w:space="0" w:color="BF1E00" w:themeColor="accent1"/>
            </w:tcBorders>
          </w:tcPr>
          <w:p w14:paraId="7FEEF8FC" w14:textId="77777777" w:rsidR="00DA429D" w:rsidRDefault="00DA429D" w:rsidP="00DA429D">
            <w:pPr>
              <w:rPr>
                <w:noProof/>
                <w:lang w:val="en-AU" w:eastAsia="en-AU"/>
              </w:rPr>
            </w:pPr>
          </w:p>
        </w:tc>
        <w:tc>
          <w:tcPr>
            <w:tcW w:w="282" w:type="dxa"/>
            <w:tcBorders>
              <w:left w:val="single" w:sz="18" w:space="0" w:color="BF1E00" w:themeColor="accent1"/>
            </w:tcBorders>
          </w:tcPr>
          <w:p w14:paraId="0DD2CA25" w14:textId="77777777" w:rsidR="00DA429D" w:rsidRDefault="00DA429D" w:rsidP="00DA429D"/>
        </w:tc>
        <w:tc>
          <w:tcPr>
            <w:tcW w:w="188" w:type="dxa"/>
          </w:tcPr>
          <w:p w14:paraId="6AA1A4D0" w14:textId="77777777" w:rsidR="00DA429D" w:rsidRPr="005579C9" w:rsidRDefault="00DA429D" w:rsidP="00DA429D"/>
        </w:tc>
        <w:tc>
          <w:tcPr>
            <w:tcW w:w="9185" w:type="dxa"/>
            <w:gridSpan w:val="3"/>
            <w:vMerge/>
          </w:tcPr>
          <w:p w14:paraId="563CA251" w14:textId="77777777" w:rsidR="00DA429D" w:rsidRPr="005579C9" w:rsidRDefault="00DA429D" w:rsidP="00DA429D"/>
        </w:tc>
      </w:tr>
      <w:tr w:rsidR="00DA429D" w14:paraId="7579EA23" w14:textId="77777777" w:rsidTr="00DA429D">
        <w:trPr>
          <w:trHeight w:val="194"/>
        </w:trPr>
        <w:tc>
          <w:tcPr>
            <w:tcW w:w="1316" w:type="dxa"/>
            <w:gridSpan w:val="2"/>
            <w:vMerge w:val="restart"/>
          </w:tcPr>
          <w:p w14:paraId="023E42BD" w14:textId="77777777" w:rsidR="00DA429D" w:rsidRDefault="00DA429D" w:rsidP="00DA429D">
            <w:pPr>
              <w:pStyle w:val="Heading3"/>
            </w:pPr>
            <w:r>
              <w:t>December 2022</w:t>
            </w:r>
          </w:p>
        </w:tc>
        <w:tc>
          <w:tcPr>
            <w:tcW w:w="564" w:type="dxa"/>
            <w:gridSpan w:val="2"/>
          </w:tcPr>
          <w:p w14:paraId="2992FABE" w14:textId="77777777" w:rsidR="00DA429D" w:rsidRDefault="00DA429D" w:rsidP="00DA429D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5B1E137" wp14:editId="0419C829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E354E39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8" w:type="dxa"/>
          </w:tcPr>
          <w:p w14:paraId="06AA19B4" w14:textId="77777777" w:rsidR="00DA429D" w:rsidRPr="005579C9" w:rsidRDefault="00DA429D" w:rsidP="00DA429D"/>
        </w:tc>
        <w:tc>
          <w:tcPr>
            <w:tcW w:w="9185" w:type="dxa"/>
            <w:gridSpan w:val="3"/>
            <w:vMerge w:val="restart"/>
          </w:tcPr>
          <w:p w14:paraId="46A8CE3B" w14:textId="77777777" w:rsidR="00DA429D" w:rsidRPr="004823C2" w:rsidRDefault="00DA429D" w:rsidP="00DA429D">
            <w:pPr>
              <w:pStyle w:val="Heading2"/>
            </w:pPr>
            <w:r w:rsidRPr="00B37850">
              <w:rPr>
                <w:rFonts w:asciiTheme="minorHAnsi" w:eastAsiaTheme="minorHAnsi" w:hAnsiTheme="minorHAnsi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  <w:t xml:space="preserve"> </w:t>
            </w:r>
            <w:r w:rsidRPr="00B37850">
              <w:t>Mobamba High School</w:t>
            </w:r>
          </w:p>
          <w:p w14:paraId="54FC7DFB" w14:textId="77777777" w:rsidR="00DA429D" w:rsidRPr="005579C9" w:rsidRDefault="00DA429D" w:rsidP="00DA429D">
            <w:r w:rsidRPr="00BE1611">
              <w:t>Focused on core subjects including Mathematics, Physics, and Computer Science, building a strong foundation for my studies in Computer Science.</w:t>
            </w:r>
          </w:p>
        </w:tc>
      </w:tr>
      <w:tr w:rsidR="00DA429D" w14:paraId="446F0C0E" w14:textId="77777777" w:rsidTr="00DA429D">
        <w:trPr>
          <w:trHeight w:val="844"/>
        </w:trPr>
        <w:tc>
          <w:tcPr>
            <w:tcW w:w="1316" w:type="dxa"/>
            <w:gridSpan w:val="2"/>
            <w:vMerge/>
          </w:tcPr>
          <w:p w14:paraId="61182664" w14:textId="77777777" w:rsidR="00DA429D" w:rsidRPr="00DE759B" w:rsidRDefault="00DA429D" w:rsidP="00DA429D">
            <w:pPr>
              <w:pStyle w:val="Heading3"/>
            </w:pPr>
          </w:p>
        </w:tc>
        <w:tc>
          <w:tcPr>
            <w:tcW w:w="282" w:type="dxa"/>
            <w:tcBorders>
              <w:right w:val="single" w:sz="18" w:space="0" w:color="BF1E00" w:themeColor="accent1"/>
            </w:tcBorders>
          </w:tcPr>
          <w:p w14:paraId="7685B6E5" w14:textId="77777777" w:rsidR="00DA429D" w:rsidRDefault="00DA429D" w:rsidP="00DA429D">
            <w:pPr>
              <w:rPr>
                <w:noProof/>
                <w:lang w:val="en-AU" w:eastAsia="en-AU"/>
              </w:rPr>
            </w:pPr>
          </w:p>
        </w:tc>
        <w:tc>
          <w:tcPr>
            <w:tcW w:w="282" w:type="dxa"/>
            <w:tcBorders>
              <w:left w:val="single" w:sz="18" w:space="0" w:color="BF1E00" w:themeColor="accent1"/>
            </w:tcBorders>
          </w:tcPr>
          <w:p w14:paraId="02C676F7" w14:textId="77777777" w:rsidR="00DA429D" w:rsidRDefault="00DA429D" w:rsidP="00DA429D"/>
        </w:tc>
        <w:tc>
          <w:tcPr>
            <w:tcW w:w="188" w:type="dxa"/>
          </w:tcPr>
          <w:p w14:paraId="12CE9A4E" w14:textId="77777777" w:rsidR="00DA429D" w:rsidRPr="005579C9" w:rsidRDefault="00DA429D" w:rsidP="00DA429D"/>
        </w:tc>
        <w:tc>
          <w:tcPr>
            <w:tcW w:w="9185" w:type="dxa"/>
            <w:gridSpan w:val="3"/>
            <w:vMerge/>
          </w:tcPr>
          <w:p w14:paraId="1B025B23" w14:textId="77777777" w:rsidR="00DA429D" w:rsidRPr="005579C9" w:rsidRDefault="00DA429D" w:rsidP="00DA429D"/>
        </w:tc>
      </w:tr>
      <w:tr w:rsidR="00DA429D" w:rsidRPr="00AD0D32" w14:paraId="534EA37E" w14:textId="77777777" w:rsidTr="00DA429D">
        <w:trPr>
          <w:trHeight w:val="449"/>
        </w:trPr>
        <w:tc>
          <w:tcPr>
            <w:tcW w:w="11253" w:type="dxa"/>
            <w:gridSpan w:val="8"/>
          </w:tcPr>
          <w:p w14:paraId="732E53B8" w14:textId="77777777" w:rsidR="00DA429D" w:rsidRPr="00AD0D32" w:rsidRDefault="00DA429D" w:rsidP="00DA429D"/>
        </w:tc>
      </w:tr>
      <w:tr w:rsidR="00DA429D" w14:paraId="73706CD4" w14:textId="77777777" w:rsidTr="00DA429D">
        <w:trPr>
          <w:trHeight w:val="604"/>
        </w:trPr>
        <w:tc>
          <w:tcPr>
            <w:tcW w:w="5330" w:type="dxa"/>
            <w:gridSpan w:val="6"/>
          </w:tcPr>
          <w:p w14:paraId="0AE2F71D" w14:textId="77777777" w:rsidR="00DA429D" w:rsidRPr="005579C9" w:rsidRDefault="00DA429D" w:rsidP="00DA429D">
            <w:pPr>
              <w:pStyle w:val="Heading1"/>
            </w:pPr>
            <w:sdt>
              <w:sdtPr>
                <w:id w:val="-1392877668"/>
                <w:placeholder>
                  <w:docPart w:val="303D74999BDE4AC5A748B31B0492DA21"/>
                </w:placeholder>
                <w:temporary/>
                <w:showingPlcHdr/>
                <w15:appearance w15:val="hidden"/>
              </w:sdtPr>
              <w:sdtContent>
                <w:r w:rsidRPr="00CF1A49">
                  <w:t>Skills</w:t>
                </w:r>
              </w:sdtContent>
            </w:sdt>
          </w:p>
        </w:tc>
        <w:tc>
          <w:tcPr>
            <w:tcW w:w="216" w:type="dxa"/>
          </w:tcPr>
          <w:p w14:paraId="402EBAF3" w14:textId="77777777" w:rsidR="00DA429D" w:rsidRPr="005579C9" w:rsidRDefault="00DA429D" w:rsidP="00DA429D"/>
        </w:tc>
        <w:tc>
          <w:tcPr>
            <w:tcW w:w="5706" w:type="dxa"/>
          </w:tcPr>
          <w:p w14:paraId="5BC6C495" w14:textId="77777777" w:rsidR="00DA429D" w:rsidRPr="005579C9" w:rsidRDefault="00DA429D" w:rsidP="00DA429D">
            <w:pPr>
              <w:pStyle w:val="Heading1"/>
            </w:pPr>
            <w:sdt>
              <w:sdtPr>
                <w:id w:val="926163282"/>
                <w:placeholder>
                  <w:docPart w:val="C9A6CDCEE27847FDA94EC23DA9CD47D6"/>
                </w:placeholder>
                <w:temporary/>
                <w:showingPlcHdr/>
                <w15:appearance w15:val="hidden"/>
              </w:sdtPr>
              <w:sdtContent>
                <w:r>
                  <w:t>Activities</w:t>
                </w:r>
              </w:sdtContent>
            </w:sdt>
          </w:p>
        </w:tc>
      </w:tr>
      <w:tr w:rsidR="00DA429D" w14:paraId="226C3CB6" w14:textId="77777777" w:rsidTr="00DA429D">
        <w:trPr>
          <w:trHeight w:val="2164"/>
        </w:trPr>
        <w:tc>
          <w:tcPr>
            <w:tcW w:w="5330" w:type="dxa"/>
            <w:gridSpan w:val="6"/>
          </w:tcPr>
          <w:p w14:paraId="3B0C0604" w14:textId="77777777" w:rsidR="00DA429D" w:rsidRPr="00457AA3" w:rsidRDefault="00DA429D" w:rsidP="00DA429D">
            <w:pPr>
              <w:pStyle w:val="ListBullet"/>
            </w:pPr>
            <w:r w:rsidRPr="006D363F">
              <w:rPr>
                <w:b/>
                <w:bCs/>
              </w:rPr>
              <w:t>Data Science &amp; Tools:</w:t>
            </w:r>
            <w:r w:rsidRPr="006D363F">
              <w:t xml:space="preserve"> Python (Pandas, NumPy), </w:t>
            </w:r>
            <w:proofErr w:type="spellStart"/>
            <w:r w:rsidRPr="006D363F">
              <w:t>Jupyter</w:t>
            </w:r>
            <w:proofErr w:type="spellEnd"/>
            <w:r w:rsidRPr="006D363F">
              <w:t xml:space="preserve"> Notebooks, Data Visualization (Matplotlib, Seaborn)</w:t>
            </w:r>
          </w:p>
          <w:p w14:paraId="574F8AD0" w14:textId="77777777" w:rsidR="00DA429D" w:rsidRPr="00457AA3" w:rsidRDefault="00DA429D" w:rsidP="00DA429D">
            <w:pPr>
              <w:pStyle w:val="ListBullet"/>
            </w:pPr>
            <w:r w:rsidRPr="006D363F">
              <w:rPr>
                <w:b/>
                <w:bCs/>
              </w:rPr>
              <w:t>Database Management:</w:t>
            </w:r>
            <w:r w:rsidRPr="006D363F">
              <w:t xml:space="preserve"> SQL, MySQL</w:t>
            </w:r>
          </w:p>
          <w:p w14:paraId="218D32B8" w14:textId="77777777" w:rsidR="00DA429D" w:rsidRPr="006E1507" w:rsidRDefault="00DA429D" w:rsidP="00DA429D">
            <w:pPr>
              <w:pStyle w:val="ListBullet"/>
            </w:pPr>
            <w:r w:rsidRPr="006D363F">
              <w:rPr>
                <w:b/>
                <w:bCs/>
              </w:rPr>
              <w:t>Programming Languages:</w:t>
            </w:r>
            <w:r w:rsidRPr="006D363F">
              <w:t xml:space="preserve"> Java, Python, C++, </w:t>
            </w:r>
            <w:r>
              <w:t>React</w:t>
            </w:r>
          </w:p>
          <w:p w14:paraId="40DF7890" w14:textId="77777777" w:rsidR="00DA429D" w:rsidRDefault="00DA429D" w:rsidP="00DA429D">
            <w:pPr>
              <w:pStyle w:val="ListBullet"/>
            </w:pPr>
            <w:r w:rsidRPr="006D363F">
              <w:rPr>
                <w:b/>
                <w:bCs/>
              </w:rPr>
              <w:t>Other Skills:</w:t>
            </w:r>
            <w:r w:rsidRPr="006D363F">
              <w:t xml:space="preserve"> Problem Solving, Debugging, Agile Development, Collaboration</w:t>
            </w:r>
          </w:p>
          <w:p w14:paraId="5820FD3C" w14:textId="77777777" w:rsidR="00DA429D" w:rsidRPr="005579C9" w:rsidRDefault="00DA429D" w:rsidP="00DA429D">
            <w:pPr>
              <w:pStyle w:val="ListBullet"/>
            </w:pPr>
            <w:r w:rsidRPr="004F7571">
              <w:rPr>
                <w:b/>
                <w:bCs/>
              </w:rPr>
              <w:t>Mobile App Development:</w:t>
            </w:r>
            <w:r w:rsidRPr="004F7571">
              <w:t xml:space="preserve"> Android Studio, Java, Firebase</w:t>
            </w:r>
          </w:p>
        </w:tc>
        <w:tc>
          <w:tcPr>
            <w:tcW w:w="216" w:type="dxa"/>
          </w:tcPr>
          <w:p w14:paraId="049FC73C" w14:textId="77777777" w:rsidR="00DA429D" w:rsidRPr="006E1507" w:rsidRDefault="00DA429D" w:rsidP="00DA429D"/>
        </w:tc>
        <w:tc>
          <w:tcPr>
            <w:tcW w:w="5706" w:type="dxa"/>
          </w:tcPr>
          <w:p w14:paraId="00AAF383" w14:textId="77777777" w:rsidR="00DA429D" w:rsidRDefault="00DA429D" w:rsidP="00DA429D">
            <w:r>
              <w:rPr>
                <w:b/>
                <w:bCs/>
              </w:rPr>
              <w:t xml:space="preserve">Active </w:t>
            </w:r>
            <w:r w:rsidRPr="006D363F">
              <w:rPr>
                <w:b/>
                <w:bCs/>
              </w:rPr>
              <w:t>Member</w:t>
            </w:r>
            <w:r w:rsidRPr="006D363F">
              <w:t>, Google Developer Groups (GDG)</w:t>
            </w:r>
            <w:r w:rsidRPr="006D363F">
              <w:br/>
              <w:t>Actively participate</w:t>
            </w:r>
            <w:r>
              <w:t>s</w:t>
            </w:r>
            <w:r w:rsidRPr="006D363F">
              <w:t xml:space="preserve"> in tech meetups, workshops, and hackathons organized by GDG, focused on expanding knowledge in software development and emerging technologies.</w:t>
            </w:r>
          </w:p>
          <w:p w14:paraId="394C8A3C" w14:textId="77777777" w:rsidR="00DA429D" w:rsidRDefault="00DA429D" w:rsidP="00DA429D">
            <w:r w:rsidRPr="006D363F">
              <w:rPr>
                <w:b/>
                <w:bCs/>
              </w:rPr>
              <w:t>Member</w:t>
            </w:r>
            <w:r w:rsidRPr="006D363F">
              <w:t>, Health IT Club</w:t>
            </w:r>
            <w:r w:rsidRPr="006D363F">
              <w:br/>
              <w:t>Contribute to discussions and projects related to technology in healthcare, working on initiatives to improve health systems through innovation and technology.</w:t>
            </w:r>
          </w:p>
          <w:p w14:paraId="485FE8A1" w14:textId="77777777" w:rsidR="00DA429D" w:rsidRPr="005579C9" w:rsidRDefault="00DA429D" w:rsidP="00DA429D">
            <w:r w:rsidRPr="004F7571">
              <w:rPr>
                <w:b/>
                <w:bCs/>
              </w:rPr>
              <w:t>Peer Tutor</w:t>
            </w:r>
            <w:r w:rsidRPr="004F7571">
              <w:t>, [Computer Science Department]</w:t>
            </w:r>
            <w:r w:rsidRPr="004F7571">
              <w:br/>
              <w:t>Helped fellow students understand programming concepts, debugging techniques, and project development, strengthening my own skills in the process.</w:t>
            </w:r>
          </w:p>
        </w:tc>
      </w:tr>
    </w:tbl>
    <w:p w14:paraId="5E49AFE7" w14:textId="77777777" w:rsidR="009C2411" w:rsidRDefault="00AB5A73" w:rsidP="009C2411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559C0389" wp14:editId="61112CDD">
                <wp:simplePos x="0" y="0"/>
                <wp:positionH relativeFrom="column">
                  <wp:posOffset>-1112520</wp:posOffset>
                </wp:positionH>
                <wp:positionV relativeFrom="paragraph">
                  <wp:posOffset>-617220</wp:posOffset>
                </wp:positionV>
                <wp:extent cx="8632825" cy="11795125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2825" cy="11795125"/>
                          <a:chOff x="-382157" y="126963"/>
                          <a:chExt cx="8333563" cy="11406556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-382157" y="126963"/>
                            <a:ext cx="8333563" cy="1140655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66550" y="219075"/>
                            <a:ext cx="7421470" cy="9638044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DD80BD" id="Group 3" o:spid="_x0000_s1026" alt="&quot;&quot;" style="position:absolute;margin-left:-87.6pt;margin-top:-48.6pt;width:679.75pt;height:928.75pt;z-index:-251656192;mso-width-relative:margin;mso-height-relative:margin" coordorigin="-3821,1269" coordsize="83335,114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">
                <v:rect id="Rectangle 1" o:spid="_x0000_s1027" alt="Decorative" style="position:absolute;left:-3821;top:1269;width:83335;height:114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ounded Rectangle 2" o:spid="_x0000_s1028" style="position:absolute;left:665;top:2190;width:74215;height:96381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anchorlock/>
              </v:group>
            </w:pict>
          </mc:Fallback>
        </mc:AlternateContent>
      </w:r>
    </w:p>
    <w:p w14:paraId="4EE5813E" w14:textId="77777777" w:rsidR="00180710" w:rsidRPr="00DE759B" w:rsidRDefault="00180710" w:rsidP="00FB0432">
      <w:pPr>
        <w:rPr>
          <w:sz w:val="12"/>
        </w:rPr>
      </w:pPr>
    </w:p>
    <w:sectPr w:rsidR="00180710" w:rsidRPr="00DE759B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F62E5" w14:textId="77777777" w:rsidR="00AF59E3" w:rsidRDefault="00AF59E3" w:rsidP="003D42E9">
      <w:r>
        <w:separator/>
      </w:r>
    </w:p>
  </w:endnote>
  <w:endnote w:type="continuationSeparator" w:id="0">
    <w:p w14:paraId="4F1C80E3" w14:textId="77777777" w:rsidR="00AF59E3" w:rsidRDefault="00AF59E3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Public 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76BC8" w14:textId="77777777" w:rsidR="00AF59E3" w:rsidRDefault="00AF59E3" w:rsidP="003D42E9">
      <w:r>
        <w:separator/>
      </w:r>
    </w:p>
  </w:footnote>
  <w:footnote w:type="continuationSeparator" w:id="0">
    <w:p w14:paraId="406CD4D9" w14:textId="77777777" w:rsidR="00AF59E3" w:rsidRDefault="00AF59E3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9646B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12843">
    <w:abstractNumId w:val="1"/>
  </w:num>
  <w:num w:numId="2" w16cid:durableId="1210998015">
    <w:abstractNumId w:val="2"/>
  </w:num>
  <w:num w:numId="3" w16cid:durableId="172513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A5"/>
    <w:rsid w:val="000761F2"/>
    <w:rsid w:val="000D60A5"/>
    <w:rsid w:val="000E055C"/>
    <w:rsid w:val="00180710"/>
    <w:rsid w:val="0019254A"/>
    <w:rsid w:val="001A07E0"/>
    <w:rsid w:val="001D5578"/>
    <w:rsid w:val="001D7755"/>
    <w:rsid w:val="00231540"/>
    <w:rsid w:val="002370D3"/>
    <w:rsid w:val="002727B6"/>
    <w:rsid w:val="0030456C"/>
    <w:rsid w:val="00313CEB"/>
    <w:rsid w:val="00315265"/>
    <w:rsid w:val="00322C94"/>
    <w:rsid w:val="003232B1"/>
    <w:rsid w:val="0039032E"/>
    <w:rsid w:val="003C0547"/>
    <w:rsid w:val="003D42E9"/>
    <w:rsid w:val="003E4645"/>
    <w:rsid w:val="003F4542"/>
    <w:rsid w:val="00413FAB"/>
    <w:rsid w:val="00430E0C"/>
    <w:rsid w:val="00457AA3"/>
    <w:rsid w:val="004823C2"/>
    <w:rsid w:val="00483E87"/>
    <w:rsid w:val="004940BD"/>
    <w:rsid w:val="004A6BB1"/>
    <w:rsid w:val="004F7571"/>
    <w:rsid w:val="00523B0B"/>
    <w:rsid w:val="00526631"/>
    <w:rsid w:val="00531E08"/>
    <w:rsid w:val="005B647F"/>
    <w:rsid w:val="005B65A2"/>
    <w:rsid w:val="0061481A"/>
    <w:rsid w:val="006307EA"/>
    <w:rsid w:val="0063153B"/>
    <w:rsid w:val="00667329"/>
    <w:rsid w:val="00671B73"/>
    <w:rsid w:val="00683E0E"/>
    <w:rsid w:val="006D363F"/>
    <w:rsid w:val="00713365"/>
    <w:rsid w:val="00724932"/>
    <w:rsid w:val="00744959"/>
    <w:rsid w:val="007B67D3"/>
    <w:rsid w:val="007C0907"/>
    <w:rsid w:val="007F2E88"/>
    <w:rsid w:val="008038BB"/>
    <w:rsid w:val="008543EA"/>
    <w:rsid w:val="00865306"/>
    <w:rsid w:val="008E42E7"/>
    <w:rsid w:val="008F40A0"/>
    <w:rsid w:val="008F52BA"/>
    <w:rsid w:val="009048D2"/>
    <w:rsid w:val="00960AE6"/>
    <w:rsid w:val="009B42CD"/>
    <w:rsid w:val="009C2411"/>
    <w:rsid w:val="00A457B0"/>
    <w:rsid w:val="00A6401B"/>
    <w:rsid w:val="00A9448F"/>
    <w:rsid w:val="00AB5A73"/>
    <w:rsid w:val="00AD0D32"/>
    <w:rsid w:val="00AF59E3"/>
    <w:rsid w:val="00B067CD"/>
    <w:rsid w:val="00B37850"/>
    <w:rsid w:val="00B70A77"/>
    <w:rsid w:val="00B758ED"/>
    <w:rsid w:val="00BA6B97"/>
    <w:rsid w:val="00BE1611"/>
    <w:rsid w:val="00C7325B"/>
    <w:rsid w:val="00C832BD"/>
    <w:rsid w:val="00CD3C41"/>
    <w:rsid w:val="00CF4200"/>
    <w:rsid w:val="00D51E18"/>
    <w:rsid w:val="00D7168E"/>
    <w:rsid w:val="00DA429D"/>
    <w:rsid w:val="00DE759B"/>
    <w:rsid w:val="00E0696E"/>
    <w:rsid w:val="00EA5BA5"/>
    <w:rsid w:val="00EA62A2"/>
    <w:rsid w:val="00EB6FE0"/>
    <w:rsid w:val="00EC5D87"/>
    <w:rsid w:val="00EE4AD0"/>
    <w:rsid w:val="00F85A56"/>
    <w:rsid w:val="00F96D85"/>
    <w:rsid w:val="00FA4408"/>
    <w:rsid w:val="00FB0432"/>
    <w:rsid w:val="00FC6625"/>
    <w:rsid w:val="00F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D04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yamw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FCAEA295B742F198252866E34F5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7D70B-59AF-4F3B-BAB4-1DB82968C6A8}"/>
      </w:docPartPr>
      <w:docPartBody>
        <w:p w:rsidR="00000000" w:rsidRDefault="00834062" w:rsidP="00834062">
          <w:pPr>
            <w:pStyle w:val="FCFCAEA295B742F198252866E34F522F"/>
          </w:pPr>
          <w:r w:rsidRPr="00CF1A49">
            <w:t>Experience</w:t>
          </w:r>
        </w:p>
      </w:docPartBody>
    </w:docPart>
    <w:docPart>
      <w:docPartPr>
        <w:name w:val="085D1EB4FDFF4C94B4C8F955DC4A8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685CC-CA0D-45D5-8898-81304EDCD7FD}"/>
      </w:docPartPr>
      <w:docPartBody>
        <w:p w:rsidR="00000000" w:rsidRDefault="00834062" w:rsidP="00834062">
          <w:pPr>
            <w:pStyle w:val="085D1EB4FDFF4C94B4C8F955DC4A85B5"/>
          </w:pPr>
          <w:r w:rsidRPr="00457AA3">
            <w:t>Mar 20XX-</w:t>
          </w:r>
          <w:r w:rsidRPr="00457AA3">
            <w:br/>
            <w:t>Jan 20XX</w:t>
          </w:r>
        </w:p>
      </w:docPartBody>
    </w:docPart>
    <w:docPart>
      <w:docPartPr>
        <w:name w:val="231777EB85CF4E278A7F349E34E09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850EE-12B3-438A-86CA-5E56A1EC8CA0}"/>
      </w:docPartPr>
      <w:docPartBody>
        <w:p w:rsidR="00000000" w:rsidRDefault="00834062" w:rsidP="00834062">
          <w:pPr>
            <w:pStyle w:val="231777EB85CF4E278A7F349E34E091C5"/>
          </w:pPr>
          <w:r w:rsidRPr="00CF1A49">
            <w:t>Education</w:t>
          </w:r>
        </w:p>
      </w:docPartBody>
    </w:docPart>
    <w:docPart>
      <w:docPartPr>
        <w:name w:val="303D74999BDE4AC5A748B31B0492D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86080-CD2E-4505-B32C-CA1254A12555}"/>
      </w:docPartPr>
      <w:docPartBody>
        <w:p w:rsidR="00000000" w:rsidRDefault="00834062" w:rsidP="00834062">
          <w:pPr>
            <w:pStyle w:val="303D74999BDE4AC5A748B31B0492DA21"/>
          </w:pPr>
          <w:r w:rsidRPr="00CF1A49">
            <w:t>Skills</w:t>
          </w:r>
        </w:p>
      </w:docPartBody>
    </w:docPart>
    <w:docPart>
      <w:docPartPr>
        <w:name w:val="C9A6CDCEE27847FDA94EC23DA9CD4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42AAC-2799-4C09-9F78-8105BEBD7351}"/>
      </w:docPartPr>
      <w:docPartBody>
        <w:p w:rsidR="00000000" w:rsidRDefault="00834062" w:rsidP="00834062">
          <w:pPr>
            <w:pStyle w:val="C9A6CDCEE27847FDA94EC23DA9CD47D6"/>
          </w:pPr>
          <w:r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Public Sans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62"/>
    <w:rsid w:val="00834062"/>
    <w:rsid w:val="00C7325B"/>
    <w:rsid w:val="00CE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E" w:eastAsia="en-K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8C281EFFC5407A8A24D5A056029D6F">
    <w:name w:val="D68C281EFFC5407A8A24D5A056029D6F"/>
  </w:style>
  <w:style w:type="paragraph" w:customStyle="1" w:styleId="DB70188386524A62BEBAFB44001702BE">
    <w:name w:val="DB70188386524A62BEBAFB44001702BE"/>
  </w:style>
  <w:style w:type="paragraph" w:customStyle="1" w:styleId="E91FA37B90614FA5BE91E8C1A4FF33EF">
    <w:name w:val="E91FA37B90614FA5BE91E8C1A4FF33EF"/>
  </w:style>
  <w:style w:type="paragraph" w:customStyle="1" w:styleId="515CB39CE85441B28B5D2BA5F7FE3D62">
    <w:name w:val="515CB39CE85441B28B5D2BA5F7FE3D62"/>
  </w:style>
  <w:style w:type="paragraph" w:customStyle="1" w:styleId="59B19A30E2324EE1A819C5CFC9000EFF">
    <w:name w:val="59B19A30E2324EE1A819C5CFC9000EFF"/>
  </w:style>
  <w:style w:type="paragraph" w:customStyle="1" w:styleId="B2E185F14B8E4095A49AB7CDE4F333AF">
    <w:name w:val="B2E185F14B8E4095A49AB7CDE4F333AF"/>
  </w:style>
  <w:style w:type="paragraph" w:customStyle="1" w:styleId="9AA12BD5AF1541B8BB92B5DD583CF46B">
    <w:name w:val="9AA12BD5AF1541B8BB92B5DD583CF46B"/>
  </w:style>
  <w:style w:type="paragraph" w:customStyle="1" w:styleId="7A6223E39DAB47F5AD3DEE2FC2380A17">
    <w:name w:val="7A6223E39DAB47F5AD3DEE2FC2380A17"/>
  </w:style>
  <w:style w:type="paragraph" w:customStyle="1" w:styleId="4859C6196C304369AE9ECF4CF847FCAA">
    <w:name w:val="4859C6196C304369AE9ECF4CF847FCAA"/>
  </w:style>
  <w:style w:type="paragraph" w:customStyle="1" w:styleId="FD6B5DC87CDE4853B22ED28422EB2350">
    <w:name w:val="FD6B5DC87CDE4853B22ED28422EB2350"/>
  </w:style>
  <w:style w:type="paragraph" w:customStyle="1" w:styleId="C350B3BFB4DF489692EEFEBB7E81FC03">
    <w:name w:val="C350B3BFB4DF489692EEFEBB7E81FC03"/>
  </w:style>
  <w:style w:type="paragraph" w:customStyle="1" w:styleId="AAABDDE2DBB547D58CA62C555A2D64B2">
    <w:name w:val="AAABDDE2DBB547D58CA62C555A2D64B2"/>
  </w:style>
  <w:style w:type="paragraph" w:customStyle="1" w:styleId="F203175A3F074EC19ECB86376A010828">
    <w:name w:val="F203175A3F074EC19ECB86376A010828"/>
  </w:style>
  <w:style w:type="paragraph" w:customStyle="1" w:styleId="EDB60B65C3B44EA58A4CBCF0430B9B76">
    <w:name w:val="EDB60B65C3B44EA58A4CBCF0430B9B76"/>
  </w:style>
  <w:style w:type="paragraph" w:customStyle="1" w:styleId="5DEFA3F79E8F4713B85D9AEEFE908B0E">
    <w:name w:val="5DEFA3F79E8F4713B85D9AEEFE908B0E"/>
  </w:style>
  <w:style w:type="paragraph" w:customStyle="1" w:styleId="10B867F48CC34FB8AFEFF5F4D5F21CC6">
    <w:name w:val="10B867F48CC34FB8AFEFF5F4D5F21CC6"/>
  </w:style>
  <w:style w:type="paragraph" w:customStyle="1" w:styleId="5B089C53ED97479CB9C05BDDB445EBB2">
    <w:name w:val="5B089C53ED97479CB9C05BDDB445EBB2"/>
  </w:style>
  <w:style w:type="paragraph" w:customStyle="1" w:styleId="F2D358FC36A746F18A884CB4B51774C5">
    <w:name w:val="F2D358FC36A746F18A884CB4B51774C5"/>
  </w:style>
  <w:style w:type="paragraph" w:customStyle="1" w:styleId="3FC40B8C9D0346C2B3F3384585BA8F35">
    <w:name w:val="3FC40B8C9D0346C2B3F3384585BA8F35"/>
  </w:style>
  <w:style w:type="paragraph" w:customStyle="1" w:styleId="67DAAFEB97854B6590020E8499BA1B4C">
    <w:name w:val="67DAAFEB97854B6590020E8499BA1B4C"/>
  </w:style>
  <w:style w:type="paragraph" w:customStyle="1" w:styleId="7C2835F7A0FE46B6B28159109318DE65">
    <w:name w:val="7C2835F7A0FE46B6B28159109318DE65"/>
  </w:style>
  <w:style w:type="paragraph" w:customStyle="1" w:styleId="63B9A89092934C698CD1ACB3FB39A8B1">
    <w:name w:val="63B9A89092934C698CD1ACB3FB39A8B1"/>
  </w:style>
  <w:style w:type="paragraph" w:customStyle="1" w:styleId="2932C7ABBA5943A383BC29E93ACEF3B1">
    <w:name w:val="2932C7ABBA5943A383BC29E93ACEF3B1"/>
  </w:style>
  <w:style w:type="paragraph" w:customStyle="1" w:styleId="72E0020C16F74875AE2E75100EADF066">
    <w:name w:val="72E0020C16F74875AE2E75100EADF066"/>
  </w:style>
  <w:style w:type="paragraph" w:customStyle="1" w:styleId="C33F0A289DC348E5A1FE65D7503A9A18">
    <w:name w:val="C33F0A289DC348E5A1FE65D7503A9A18"/>
  </w:style>
  <w:style w:type="paragraph" w:customStyle="1" w:styleId="91FFCF19B25344D4B6FE0899EF15014E">
    <w:name w:val="91FFCF19B25344D4B6FE0899EF15014E"/>
  </w:style>
  <w:style w:type="paragraph" w:customStyle="1" w:styleId="D915FE54F2304268BA4E70665B01C7C9">
    <w:name w:val="D915FE54F2304268BA4E70665B01C7C9"/>
  </w:style>
  <w:style w:type="paragraph" w:customStyle="1" w:styleId="102D67D8C7E843EDAC16CC73D67A77B2">
    <w:name w:val="102D67D8C7E843EDAC16CC73D67A77B2"/>
    <w:rsid w:val="00834062"/>
  </w:style>
  <w:style w:type="paragraph" w:customStyle="1" w:styleId="94888D7420934409B26750E2F87A3880">
    <w:name w:val="94888D7420934409B26750E2F87A3880"/>
    <w:rsid w:val="00834062"/>
  </w:style>
  <w:style w:type="paragraph" w:customStyle="1" w:styleId="C95DAED1BE784437933271F35A2915DB">
    <w:name w:val="C95DAED1BE784437933271F35A2915DB"/>
    <w:rsid w:val="00834062"/>
  </w:style>
  <w:style w:type="paragraph" w:customStyle="1" w:styleId="0396330BF22845BEBB112B2F6FED6D41">
    <w:name w:val="0396330BF22845BEBB112B2F6FED6D41"/>
    <w:rsid w:val="00834062"/>
  </w:style>
  <w:style w:type="paragraph" w:customStyle="1" w:styleId="E5D6545750AD428D8741858F0A56B3F0">
    <w:name w:val="E5D6545750AD428D8741858F0A56B3F0"/>
    <w:rsid w:val="00834062"/>
  </w:style>
  <w:style w:type="paragraph" w:customStyle="1" w:styleId="4E559FC318F14C21AB307F0A577B0B93">
    <w:name w:val="4E559FC318F14C21AB307F0A577B0B93"/>
    <w:rsid w:val="00834062"/>
  </w:style>
  <w:style w:type="paragraph" w:customStyle="1" w:styleId="CD034E278F284979A06FF3A085BEF3F9">
    <w:name w:val="CD034E278F284979A06FF3A085BEF3F9"/>
    <w:rsid w:val="00834062"/>
  </w:style>
  <w:style w:type="paragraph" w:customStyle="1" w:styleId="F44DFFA87AE14F7D99E282A983D7348F">
    <w:name w:val="F44DFFA87AE14F7D99E282A983D7348F"/>
    <w:rsid w:val="00834062"/>
  </w:style>
  <w:style w:type="paragraph" w:customStyle="1" w:styleId="DD90F236D101496DA27D95BB26153F4F">
    <w:name w:val="DD90F236D101496DA27D95BB26153F4F"/>
    <w:rsid w:val="00834062"/>
  </w:style>
  <w:style w:type="paragraph" w:customStyle="1" w:styleId="0FDEEACA8E9E4354A16FD0014AA0DEC9">
    <w:name w:val="0FDEEACA8E9E4354A16FD0014AA0DEC9"/>
    <w:rsid w:val="00834062"/>
  </w:style>
  <w:style w:type="paragraph" w:customStyle="1" w:styleId="DCFC84AD50A04160B4DB25A4DEF0CB39">
    <w:name w:val="DCFC84AD50A04160B4DB25A4DEF0CB39"/>
    <w:rsid w:val="00834062"/>
  </w:style>
  <w:style w:type="paragraph" w:customStyle="1" w:styleId="4408DA61A4154774AE7C1BEBEE98260E">
    <w:name w:val="4408DA61A4154774AE7C1BEBEE98260E"/>
    <w:rsid w:val="00834062"/>
  </w:style>
  <w:style w:type="paragraph" w:customStyle="1" w:styleId="FF334E6E874D4B3B9A79CC0DB1E21434">
    <w:name w:val="FF334E6E874D4B3B9A79CC0DB1E21434"/>
    <w:rsid w:val="00834062"/>
  </w:style>
  <w:style w:type="paragraph" w:customStyle="1" w:styleId="1DC335CE36504775B1DC200D075DEECF">
    <w:name w:val="1DC335CE36504775B1DC200D075DEECF"/>
    <w:rsid w:val="00834062"/>
  </w:style>
  <w:style w:type="paragraph" w:customStyle="1" w:styleId="53F7F9FB21B74A739F4F830C85B1893F">
    <w:name w:val="53F7F9FB21B74A739F4F830C85B1893F"/>
    <w:rsid w:val="00834062"/>
  </w:style>
  <w:style w:type="paragraph" w:customStyle="1" w:styleId="AEBB2B09E6014580AC3DAD5AD78A506D">
    <w:name w:val="AEBB2B09E6014580AC3DAD5AD78A506D"/>
    <w:rsid w:val="00834062"/>
  </w:style>
  <w:style w:type="paragraph" w:customStyle="1" w:styleId="B9367B92F5444F65B8F450EEF0A2D4A7">
    <w:name w:val="B9367B92F5444F65B8F450EEF0A2D4A7"/>
    <w:rsid w:val="00834062"/>
  </w:style>
  <w:style w:type="paragraph" w:customStyle="1" w:styleId="A856591F6B5742C686EF5C1B26B48C6A">
    <w:name w:val="A856591F6B5742C686EF5C1B26B48C6A"/>
    <w:rsid w:val="00834062"/>
  </w:style>
  <w:style w:type="paragraph" w:customStyle="1" w:styleId="62A18F57004741FFB6A293CCCE375EA9">
    <w:name w:val="62A18F57004741FFB6A293CCCE375EA9"/>
    <w:rsid w:val="00834062"/>
  </w:style>
  <w:style w:type="paragraph" w:customStyle="1" w:styleId="07A804D3B29542FAAD4B9743388003EB">
    <w:name w:val="07A804D3B29542FAAD4B9743388003EB"/>
    <w:rsid w:val="00834062"/>
  </w:style>
  <w:style w:type="paragraph" w:customStyle="1" w:styleId="D30E8ED962054E8185E6B410474DA8D8">
    <w:name w:val="D30E8ED962054E8185E6B410474DA8D8"/>
    <w:rsid w:val="00834062"/>
  </w:style>
  <w:style w:type="paragraph" w:customStyle="1" w:styleId="4E681F1974A24A198549F42E4BD82F68">
    <w:name w:val="4E681F1974A24A198549F42E4BD82F68"/>
    <w:rsid w:val="00834062"/>
  </w:style>
  <w:style w:type="paragraph" w:customStyle="1" w:styleId="8899F438B34D4DE2B39A7D9386DD279F">
    <w:name w:val="8899F438B34D4DE2B39A7D9386DD279F"/>
    <w:rsid w:val="00834062"/>
  </w:style>
  <w:style w:type="paragraph" w:customStyle="1" w:styleId="B2D7986FC1C549838E1DFAF23A0B0A0F">
    <w:name w:val="B2D7986FC1C549838E1DFAF23A0B0A0F"/>
    <w:rsid w:val="00834062"/>
  </w:style>
  <w:style w:type="paragraph" w:customStyle="1" w:styleId="C71482A2271340EB84417F2A87E5F9BC">
    <w:name w:val="C71482A2271340EB84417F2A87E5F9BC"/>
    <w:rsid w:val="00834062"/>
  </w:style>
  <w:style w:type="paragraph" w:customStyle="1" w:styleId="1E861F88AD6B49BCBB8A262C8902B17B">
    <w:name w:val="1E861F88AD6B49BCBB8A262C8902B17B"/>
    <w:rsid w:val="00834062"/>
  </w:style>
  <w:style w:type="paragraph" w:customStyle="1" w:styleId="635B6A76188D42CEBB57DEE700285874">
    <w:name w:val="635B6A76188D42CEBB57DEE700285874"/>
    <w:rsid w:val="00834062"/>
  </w:style>
  <w:style w:type="paragraph" w:customStyle="1" w:styleId="5FA8C3DAA89048F4A24E47D023AA8A21">
    <w:name w:val="5FA8C3DAA89048F4A24E47D023AA8A21"/>
    <w:rsid w:val="00834062"/>
  </w:style>
  <w:style w:type="paragraph" w:customStyle="1" w:styleId="DCC428D64521487E813BEB01425BE5CF">
    <w:name w:val="DCC428D64521487E813BEB01425BE5CF"/>
    <w:rsid w:val="00834062"/>
  </w:style>
  <w:style w:type="paragraph" w:customStyle="1" w:styleId="8D64CFE2BDD84CFD8B55E782BF53874D">
    <w:name w:val="8D64CFE2BDD84CFD8B55E782BF53874D"/>
    <w:rsid w:val="00834062"/>
  </w:style>
  <w:style w:type="paragraph" w:customStyle="1" w:styleId="9A9FDE825BCE4C429D3B49348F9657B0">
    <w:name w:val="9A9FDE825BCE4C429D3B49348F9657B0"/>
    <w:rsid w:val="00834062"/>
  </w:style>
  <w:style w:type="paragraph" w:customStyle="1" w:styleId="BDC34417E4F946EFA1A2749A60F881EE">
    <w:name w:val="BDC34417E4F946EFA1A2749A60F881EE"/>
    <w:rsid w:val="00834062"/>
  </w:style>
  <w:style w:type="paragraph" w:customStyle="1" w:styleId="C671986F8C09425C9465F7E8311F95FF">
    <w:name w:val="C671986F8C09425C9465F7E8311F95FF"/>
    <w:rsid w:val="00834062"/>
  </w:style>
  <w:style w:type="paragraph" w:customStyle="1" w:styleId="5FF9A34C53314D44ACCE873FC430599D">
    <w:name w:val="5FF9A34C53314D44ACCE873FC430599D"/>
    <w:rsid w:val="00834062"/>
  </w:style>
  <w:style w:type="paragraph" w:customStyle="1" w:styleId="9A87304529734FE998FD80A3E783D41B">
    <w:name w:val="9A87304529734FE998FD80A3E783D41B"/>
    <w:rsid w:val="00834062"/>
  </w:style>
  <w:style w:type="paragraph" w:customStyle="1" w:styleId="3585083D43F649059FB6D7BA63E9CC70">
    <w:name w:val="3585083D43F649059FB6D7BA63E9CC70"/>
    <w:rsid w:val="00834062"/>
  </w:style>
  <w:style w:type="paragraph" w:customStyle="1" w:styleId="0FEE04AEC268405993A4D6E95E8D539D">
    <w:name w:val="0FEE04AEC268405993A4D6E95E8D539D"/>
    <w:rsid w:val="00834062"/>
  </w:style>
  <w:style w:type="paragraph" w:customStyle="1" w:styleId="9AB6EF2DD4654C86A3D758F839D77B59">
    <w:name w:val="9AB6EF2DD4654C86A3D758F839D77B59"/>
    <w:rsid w:val="00834062"/>
  </w:style>
  <w:style w:type="paragraph" w:customStyle="1" w:styleId="619E3B8473B44E35BFF5975B7270BE3D">
    <w:name w:val="619E3B8473B44E35BFF5975B7270BE3D"/>
    <w:rsid w:val="00834062"/>
  </w:style>
  <w:style w:type="paragraph" w:customStyle="1" w:styleId="B7F08A852C7D4A53911785D981E79A17">
    <w:name w:val="B7F08A852C7D4A53911785D981E79A17"/>
    <w:rsid w:val="00834062"/>
  </w:style>
  <w:style w:type="paragraph" w:customStyle="1" w:styleId="C01338AA986647F4B7206224F5E96D18">
    <w:name w:val="C01338AA986647F4B7206224F5E96D18"/>
    <w:rsid w:val="00834062"/>
  </w:style>
  <w:style w:type="paragraph" w:customStyle="1" w:styleId="F609FC23FBE540B0B00E9C18CFFB8134">
    <w:name w:val="F609FC23FBE540B0B00E9C18CFFB8134"/>
    <w:rsid w:val="00834062"/>
  </w:style>
  <w:style w:type="paragraph" w:customStyle="1" w:styleId="7A7BC0A99DA74A7BB62DECAEB57171FC">
    <w:name w:val="7A7BC0A99DA74A7BB62DECAEB57171FC"/>
    <w:rsid w:val="00834062"/>
  </w:style>
  <w:style w:type="paragraph" w:customStyle="1" w:styleId="1F2D2B99BDA44C3B865B5ECB54DF9514">
    <w:name w:val="1F2D2B99BDA44C3B865B5ECB54DF9514"/>
    <w:rsid w:val="00834062"/>
  </w:style>
  <w:style w:type="paragraph" w:customStyle="1" w:styleId="199D2AAC1E384262B01FE663DC4AD15A">
    <w:name w:val="199D2AAC1E384262B01FE663DC4AD15A"/>
    <w:rsid w:val="00834062"/>
  </w:style>
  <w:style w:type="paragraph" w:customStyle="1" w:styleId="16F21DE035FC42188F3F5716ECA4CDD1">
    <w:name w:val="16F21DE035FC42188F3F5716ECA4CDD1"/>
    <w:rsid w:val="00834062"/>
  </w:style>
  <w:style w:type="paragraph" w:customStyle="1" w:styleId="2EB5F11B8A054946BA9CD47129AED942">
    <w:name w:val="2EB5F11B8A054946BA9CD47129AED942"/>
    <w:rsid w:val="00834062"/>
  </w:style>
  <w:style w:type="paragraph" w:customStyle="1" w:styleId="182464C722514C8896D422F6F701184B">
    <w:name w:val="182464C722514C8896D422F6F701184B"/>
    <w:rsid w:val="00834062"/>
  </w:style>
  <w:style w:type="paragraph" w:customStyle="1" w:styleId="C4E4B33304FE481CA42113BB8C00C254">
    <w:name w:val="C4E4B33304FE481CA42113BB8C00C254"/>
    <w:rsid w:val="00834062"/>
  </w:style>
  <w:style w:type="paragraph" w:customStyle="1" w:styleId="5ED847D6C9DB442BAC5B5C2CD49685D1">
    <w:name w:val="5ED847D6C9DB442BAC5B5C2CD49685D1"/>
    <w:rsid w:val="00834062"/>
  </w:style>
  <w:style w:type="paragraph" w:customStyle="1" w:styleId="224B8E9056C44FF699ED5E230712D50F">
    <w:name w:val="224B8E9056C44FF699ED5E230712D50F"/>
    <w:rsid w:val="00834062"/>
  </w:style>
  <w:style w:type="paragraph" w:customStyle="1" w:styleId="C41B02A3172D4149A86493336E786D30">
    <w:name w:val="C41B02A3172D4149A86493336E786D30"/>
    <w:rsid w:val="00834062"/>
  </w:style>
  <w:style w:type="paragraph" w:customStyle="1" w:styleId="24B99EBB9EB040B6B907E252ACB81824">
    <w:name w:val="24B99EBB9EB040B6B907E252ACB81824"/>
    <w:rsid w:val="00834062"/>
  </w:style>
  <w:style w:type="paragraph" w:customStyle="1" w:styleId="960D6562D3F544CFBF361DE46091B38B">
    <w:name w:val="960D6562D3F544CFBF361DE46091B38B"/>
    <w:rsid w:val="00834062"/>
  </w:style>
  <w:style w:type="paragraph" w:customStyle="1" w:styleId="04D78EFE3D854AD1990BF2ACBAC0C9CF">
    <w:name w:val="04D78EFE3D854AD1990BF2ACBAC0C9CF"/>
    <w:rsid w:val="00834062"/>
  </w:style>
  <w:style w:type="paragraph" w:customStyle="1" w:styleId="CB63AEB3CFC04386BF22DE418F57DE1E">
    <w:name w:val="CB63AEB3CFC04386BF22DE418F57DE1E"/>
    <w:rsid w:val="00834062"/>
  </w:style>
  <w:style w:type="paragraph" w:customStyle="1" w:styleId="F532FF261DD1493BB57F3A2074FA98BF">
    <w:name w:val="F532FF261DD1493BB57F3A2074FA98BF"/>
    <w:rsid w:val="00834062"/>
  </w:style>
  <w:style w:type="paragraph" w:customStyle="1" w:styleId="B1865AD1D37B4624886CAAD633C1764C">
    <w:name w:val="B1865AD1D37B4624886CAAD633C1764C"/>
    <w:rsid w:val="00834062"/>
  </w:style>
  <w:style w:type="paragraph" w:customStyle="1" w:styleId="BA33AB8E2F1D4CC6B72F79EFA702E59D">
    <w:name w:val="BA33AB8E2F1D4CC6B72F79EFA702E59D"/>
    <w:rsid w:val="00834062"/>
  </w:style>
  <w:style w:type="paragraph" w:customStyle="1" w:styleId="F47CD5EA5BA4452EA77E0D868A4E03ED">
    <w:name w:val="F47CD5EA5BA4452EA77E0D868A4E03ED"/>
    <w:rsid w:val="00834062"/>
  </w:style>
  <w:style w:type="paragraph" w:customStyle="1" w:styleId="8792900C30E443EBBE94F3FE21B932B5">
    <w:name w:val="8792900C30E443EBBE94F3FE21B932B5"/>
    <w:rsid w:val="00834062"/>
  </w:style>
  <w:style w:type="paragraph" w:customStyle="1" w:styleId="FCFCAEA295B742F198252866E34F522F">
    <w:name w:val="FCFCAEA295B742F198252866E34F522F"/>
    <w:rsid w:val="00834062"/>
  </w:style>
  <w:style w:type="paragraph" w:customStyle="1" w:styleId="085D1EB4FDFF4C94B4C8F955DC4A85B5">
    <w:name w:val="085D1EB4FDFF4C94B4C8F955DC4A85B5"/>
    <w:rsid w:val="00834062"/>
  </w:style>
  <w:style w:type="paragraph" w:customStyle="1" w:styleId="231777EB85CF4E278A7F349E34E091C5">
    <w:name w:val="231777EB85CF4E278A7F349E34E091C5"/>
    <w:rsid w:val="00834062"/>
  </w:style>
  <w:style w:type="paragraph" w:customStyle="1" w:styleId="303D74999BDE4AC5A748B31B0492DA21">
    <w:name w:val="303D74999BDE4AC5A748B31B0492DA21"/>
    <w:rsid w:val="00834062"/>
  </w:style>
  <w:style w:type="paragraph" w:customStyle="1" w:styleId="C9A6CDCEE27847FDA94EC23DA9CD47D6">
    <w:name w:val="C9A6CDCEE27847FDA94EC23DA9CD47D6"/>
    <w:rsid w:val="008340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2024-11-23T20:41:00Z</dcterms:created>
  <dcterms:modified xsi:type="dcterms:W3CDTF">2024-11-23T23:11:00Z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